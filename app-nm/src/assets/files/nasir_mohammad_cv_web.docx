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alias w:val="Education heading:"/>
        <w:tag w:val="Education heading:"/>
        <w:id w:val="404799326"/>
        <w:placeholder>
          <w:docPart w:val="D2ADE511273D4C1F86CD9708DD1FCD4E"/>
        </w:placeholder>
        <w:temporary/>
        <w:showingPlcHdr/>
        <w15:appearance w15:val="hidden"/>
      </w:sdtPr>
      <w:sdtEndPr/>
      <w:sdtContent>
        <w:p w14:paraId="1A1B4DFA" w14:textId="77777777" w:rsidR="00F305BD" w:rsidRPr="00843164" w:rsidRDefault="00F305BD" w:rsidP="006248B3">
          <w:pPr>
            <w:pStyle w:val="Heading1"/>
            <w:spacing w:before="120"/>
          </w:pPr>
          <w:r w:rsidRPr="00843164">
            <w:t>Education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F305BD" w:rsidRPr="00843164" w14:paraId="7417DF84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48B2B8A" w14:textId="77777777" w:rsidR="00F305BD" w:rsidRPr="00843164" w:rsidRDefault="00F305BD" w:rsidP="00C369BB">
            <w:pPr>
              <w:pStyle w:val="Date"/>
            </w:pPr>
            <w:r w:rsidRPr="00F951CD">
              <w:rPr>
                <w:color w:val="7F7F7F" w:themeColor="text1" w:themeTint="80"/>
              </w:rPr>
              <w:t>Sept 2013 – April 2019</w:t>
            </w:r>
          </w:p>
        </w:tc>
        <w:tc>
          <w:tcPr>
            <w:tcW w:w="4087" w:type="pct"/>
          </w:tcPr>
          <w:p w14:paraId="0A121E0F" w14:textId="77777777" w:rsidR="00F305BD" w:rsidRPr="00843164" w:rsidRDefault="00F305BD" w:rsidP="00C369BB">
            <w:r w:rsidRPr="009212B9">
              <w:rPr>
                <w:b/>
              </w:rPr>
              <w:t>Bachelor of Science in Computer Science</w:t>
            </w:r>
            <w:r w:rsidRPr="00843164">
              <w:t>, </w:t>
            </w:r>
            <w:r>
              <w:rPr>
                <w:rStyle w:val="Emphasis"/>
              </w:rPr>
              <w:t>University of Toronto</w:t>
            </w:r>
          </w:p>
        </w:tc>
      </w:tr>
    </w:tbl>
    <w:sdt>
      <w:sdtPr>
        <w:alias w:val="Experience heading:"/>
        <w:tag w:val="Experience heading:"/>
        <w:id w:val="899876606"/>
        <w:placeholder>
          <w:docPart w:val="FA157FC737AF476494E90060F2BF2BD6"/>
        </w:placeholder>
        <w:temporary/>
        <w:showingPlcHdr/>
        <w15:appearance w15:val="hidden"/>
      </w:sdtPr>
      <w:sdtEndPr/>
      <w:sdtContent>
        <w:p w14:paraId="52E6C263" w14:textId="77777777" w:rsidR="00843164" w:rsidRPr="00843164" w:rsidRDefault="00843164" w:rsidP="006248B3">
          <w:pPr>
            <w:pStyle w:val="Heading1"/>
            <w:spacing w:before="240"/>
          </w:pPr>
          <w:r w:rsidRPr="00843164">
            <w:t>Experience</w:t>
          </w:r>
        </w:p>
      </w:sdtContent>
    </w:sdt>
    <w:tbl>
      <w:tblPr>
        <w:tblStyle w:val="ResumeTable"/>
        <w:tblW w:w="5000" w:type="pct"/>
        <w:tblLook w:val="0620" w:firstRow="1" w:lastRow="0" w:firstColumn="0" w:lastColumn="0" w:noHBand="1" w:noVBand="1"/>
        <w:tblDescription w:val="Experience table"/>
      </w:tblPr>
      <w:tblGrid>
        <w:gridCol w:w="1657"/>
        <w:gridCol w:w="7415"/>
      </w:tblGrid>
      <w:tr w:rsidR="00843164" w:rsidRPr="00843164" w14:paraId="5091C24C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79BC3E7B" w14:textId="77777777" w:rsidR="00843164" w:rsidRPr="00843164" w:rsidRDefault="009212B9" w:rsidP="00843164">
            <w:pPr>
              <w:pStyle w:val="Date"/>
            </w:pPr>
            <w:r w:rsidRPr="00F951CD">
              <w:rPr>
                <w:color w:val="7F7F7F" w:themeColor="text1" w:themeTint="80"/>
              </w:rPr>
              <w:t>June 2017 – August 2018</w:t>
            </w:r>
          </w:p>
        </w:tc>
        <w:tc>
          <w:tcPr>
            <w:tcW w:w="4087" w:type="pct"/>
          </w:tcPr>
          <w:p w14:paraId="45B5F1D0" w14:textId="6AF5553E" w:rsidR="00843164" w:rsidRPr="00843164" w:rsidRDefault="009212B9" w:rsidP="00297EBC">
            <w:r w:rsidRPr="009212B9">
              <w:rPr>
                <w:b/>
              </w:rPr>
              <w:t>Junior Software Developer</w:t>
            </w:r>
            <w:r w:rsidRPr="00843164">
              <w:t>, </w:t>
            </w:r>
            <w:r w:rsidRPr="009212B9">
              <w:rPr>
                <w:i/>
              </w:rPr>
              <w:t>Reportin</w:t>
            </w:r>
            <w:r w:rsidR="00153BE3">
              <w:rPr>
                <w:i/>
              </w:rPr>
              <w:t xml:space="preserve"> (now Source)</w:t>
            </w:r>
          </w:p>
          <w:p w14:paraId="700A9F96" w14:textId="7EEAC9BB" w:rsidR="00843164" w:rsidRDefault="009212B9" w:rsidP="00297EBC">
            <w:pPr>
              <w:pStyle w:val="ListBullet"/>
            </w:pPr>
            <w:r>
              <w:t>Implemented an automated test strategy for Reportin’s API</w:t>
            </w:r>
            <w:r w:rsidR="00153BE3">
              <w:t xml:space="preserve"> using xUnit</w:t>
            </w:r>
          </w:p>
          <w:p w14:paraId="62993454" w14:textId="446DD6AA" w:rsidR="009212B9" w:rsidRDefault="009212B9" w:rsidP="00297EBC">
            <w:pPr>
              <w:pStyle w:val="ListBullet"/>
            </w:pPr>
            <w:r>
              <w:t xml:space="preserve">Integrated external </w:t>
            </w:r>
            <w:r w:rsidR="00A821FD">
              <w:t xml:space="preserve">APIs </w:t>
            </w:r>
            <w:r>
              <w:t xml:space="preserve">such as Twitter, </w:t>
            </w:r>
            <w:r w:rsidR="00A821FD">
              <w:t xml:space="preserve">Intercom </w:t>
            </w:r>
            <w:r>
              <w:t xml:space="preserve">&amp; </w:t>
            </w:r>
            <w:r w:rsidR="00A821FD">
              <w:t>Sendgrid</w:t>
            </w:r>
          </w:p>
          <w:p w14:paraId="2A7957A7" w14:textId="000D72D7" w:rsidR="009212B9" w:rsidRDefault="009212B9" w:rsidP="00297EBC">
            <w:pPr>
              <w:pStyle w:val="ListBullet"/>
            </w:pPr>
            <w:r>
              <w:t xml:space="preserve">Independently created </w:t>
            </w:r>
            <w:r w:rsidR="00A821FD">
              <w:t>an admin panel for our waitlist using Angular 6</w:t>
            </w:r>
          </w:p>
          <w:p w14:paraId="0C24730B" w14:textId="3A8E3C5A" w:rsidR="009212B9" w:rsidRDefault="00A821FD" w:rsidP="00297EBC">
            <w:pPr>
              <w:pStyle w:val="ListBullet"/>
            </w:pPr>
            <w:r>
              <w:t>Prepared presentations outlining research &amp; progress for major tasks</w:t>
            </w:r>
          </w:p>
          <w:p w14:paraId="6D5E2A83" w14:textId="5D829D50" w:rsidR="009212B9" w:rsidRPr="00843164" w:rsidRDefault="009212B9" w:rsidP="00297EBC">
            <w:pPr>
              <w:pStyle w:val="ListBullet"/>
            </w:pPr>
            <w:r>
              <w:t xml:space="preserve">Kept track of tasks using Jira </w:t>
            </w:r>
            <w:r w:rsidR="00153BE3">
              <w:t>&amp;</w:t>
            </w:r>
            <w:r w:rsidR="00E50B87">
              <w:t xml:space="preserve"> took part in daily scrum meetings</w:t>
            </w:r>
          </w:p>
        </w:tc>
      </w:tr>
    </w:tbl>
    <w:p w14:paraId="02D7CE3B" w14:textId="77777777" w:rsidR="00843164" w:rsidRPr="00843164" w:rsidRDefault="00F305BD" w:rsidP="006248B3">
      <w:pPr>
        <w:pStyle w:val="Heading1"/>
        <w:spacing w:before="240"/>
      </w:pPr>
      <w:r>
        <w:t>Projects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843164" w:rsidRPr="00843164" w14:paraId="6E1DFD7D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2C0F6123" w14:textId="3C2B5635" w:rsidR="00843164" w:rsidRPr="00843164" w:rsidRDefault="00217EE0" w:rsidP="00297EBC">
            <w:pPr>
              <w:pStyle w:val="Date"/>
            </w:pPr>
            <w:r w:rsidRPr="00F951CD">
              <w:rPr>
                <w:color w:val="7F7F7F" w:themeColor="text1" w:themeTint="80"/>
              </w:rPr>
              <w:t>April 2017 – Present</w:t>
            </w:r>
          </w:p>
        </w:tc>
        <w:tc>
          <w:tcPr>
            <w:tcW w:w="4087" w:type="pct"/>
          </w:tcPr>
          <w:p w14:paraId="3D6C0A7C" w14:textId="77777777" w:rsidR="00843164" w:rsidRDefault="00217EE0" w:rsidP="00297EBC">
            <w:pPr>
              <w:rPr>
                <w:i/>
              </w:rPr>
            </w:pPr>
            <w:r>
              <w:rPr>
                <w:b/>
              </w:rPr>
              <w:t>Warmains</w:t>
            </w:r>
            <w:r w:rsidRPr="00217EE0">
              <w:t>,</w:t>
            </w:r>
            <w:r>
              <w:rPr>
                <w:b/>
              </w:rPr>
              <w:t xml:space="preserve"> </w:t>
            </w:r>
            <w:r>
              <w:rPr>
                <w:i/>
              </w:rPr>
              <w:t>Personal Website</w:t>
            </w:r>
          </w:p>
          <w:p w14:paraId="54D6B169" w14:textId="6C27B5D8" w:rsidR="00217EE0" w:rsidRDefault="00442C5C" w:rsidP="00217EE0">
            <w:pPr>
              <w:pStyle w:val="ListBullet"/>
            </w:pPr>
            <w:r>
              <w:t>Created a shareable character development tool for World of Warcraft</w:t>
            </w:r>
          </w:p>
          <w:p w14:paraId="650E3BEE" w14:textId="5AF6AF92" w:rsidR="006248B3" w:rsidRPr="00217EE0" w:rsidRDefault="00153BE3" w:rsidP="006248B3">
            <w:pPr>
              <w:pStyle w:val="ListBullet"/>
            </w:pPr>
            <w:r>
              <w:t>Built from the ground up three times, each time significantly improving tech stack and design – all available on Github and hosted on Heroku</w:t>
            </w:r>
          </w:p>
        </w:tc>
      </w:tr>
      <w:tr w:rsidR="00217EE0" w:rsidRPr="00843164" w14:paraId="4578DECB" w14:textId="77777777" w:rsidTr="00526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177DF920" w14:textId="703C695B" w:rsidR="00217EE0" w:rsidRDefault="00217EE0" w:rsidP="00297EBC">
            <w:pPr>
              <w:pStyle w:val="Date"/>
            </w:pPr>
            <w:r w:rsidRPr="00F951CD">
              <w:rPr>
                <w:color w:val="7F7F7F" w:themeColor="text1" w:themeTint="80"/>
              </w:rPr>
              <w:t>Winter 2019</w:t>
            </w:r>
          </w:p>
        </w:tc>
        <w:tc>
          <w:tcPr>
            <w:tcW w:w="4087" w:type="pct"/>
          </w:tcPr>
          <w:p w14:paraId="62267E13" w14:textId="1C5AFAB4" w:rsidR="00217EE0" w:rsidRDefault="00217EE0" w:rsidP="00297EBC">
            <w:r>
              <w:rPr>
                <w:b/>
              </w:rPr>
              <w:t>Office Hour Scheduler</w:t>
            </w:r>
            <w:r>
              <w:t xml:space="preserve">, </w:t>
            </w:r>
            <w:r w:rsidR="00442C5C">
              <w:rPr>
                <w:i/>
              </w:rPr>
              <w:t>Engineering Large Software</w:t>
            </w:r>
            <w:r>
              <w:rPr>
                <w:i/>
              </w:rPr>
              <w:t xml:space="preserve"> Course</w:t>
            </w:r>
          </w:p>
          <w:p w14:paraId="79BF8B2C" w14:textId="0A49ABD9" w:rsidR="00217EE0" w:rsidRDefault="00442C5C" w:rsidP="00217EE0">
            <w:pPr>
              <w:pStyle w:val="ListBullet"/>
            </w:pPr>
            <w:r>
              <w:t>Created a web app using the MEAN stack with five other students</w:t>
            </w:r>
          </w:p>
          <w:p w14:paraId="444B02E2" w14:textId="7702E8EA" w:rsidR="00217EE0" w:rsidRDefault="00442C5C" w:rsidP="00217EE0">
            <w:pPr>
              <w:pStyle w:val="ListBullet"/>
            </w:pPr>
            <w:r>
              <w:t>Adopted the Gitflow model and an Agile workflow</w:t>
            </w:r>
          </w:p>
          <w:p w14:paraId="56CB0482" w14:textId="6D7ABEDF" w:rsidR="00217EE0" w:rsidRPr="00217EE0" w:rsidRDefault="00442C5C" w:rsidP="00217EE0">
            <w:pPr>
              <w:pStyle w:val="ListBullet"/>
            </w:pPr>
            <w:r>
              <w:t>Major contributions included authentication &amp; front-end Angular testing</w:t>
            </w:r>
          </w:p>
        </w:tc>
      </w:tr>
    </w:tbl>
    <w:p w14:paraId="0F92910F" w14:textId="77777777" w:rsidR="00F305BD" w:rsidRPr="00843164" w:rsidRDefault="00F305BD" w:rsidP="006248B3">
      <w:pPr>
        <w:pStyle w:val="Heading1"/>
        <w:spacing w:before="240"/>
      </w:pPr>
      <w:r>
        <w:t>Skills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Education table"/>
      </w:tblPr>
      <w:tblGrid>
        <w:gridCol w:w="1657"/>
        <w:gridCol w:w="7415"/>
      </w:tblGrid>
      <w:tr w:rsidR="00F305BD" w:rsidRPr="00843164" w14:paraId="3DCB2987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04D3AE9D" w14:textId="77777777" w:rsidR="00F305BD" w:rsidRPr="00F951CD" w:rsidRDefault="00F305BD" w:rsidP="00C369BB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Languages</w:t>
            </w:r>
          </w:p>
        </w:tc>
        <w:tc>
          <w:tcPr>
            <w:tcW w:w="4087" w:type="pct"/>
          </w:tcPr>
          <w:p w14:paraId="47DE7F6C" w14:textId="571ACFA9" w:rsidR="00F305BD" w:rsidRPr="00E50B87" w:rsidRDefault="00F305BD" w:rsidP="00C369BB">
            <w:pPr>
              <w:rPr>
                <w:b/>
              </w:rPr>
            </w:pPr>
            <w:r>
              <w:rPr>
                <w:b/>
              </w:rPr>
              <w:t>Java</w:t>
            </w:r>
            <w:r w:rsidR="00326286">
              <w:rPr>
                <w:b/>
              </w:rPr>
              <w:t xml:space="preserve">, </w:t>
            </w:r>
            <w:r w:rsidR="009421B8">
              <w:rPr>
                <w:b/>
              </w:rPr>
              <w:t>C/</w:t>
            </w:r>
            <w:r>
              <w:rPr>
                <w:b/>
              </w:rPr>
              <w:t xml:space="preserve">C#, Python, JS, </w:t>
            </w:r>
            <w:r w:rsidR="00326286">
              <w:rPr>
                <w:b/>
              </w:rPr>
              <w:t xml:space="preserve">TS, </w:t>
            </w:r>
            <w:r>
              <w:rPr>
                <w:b/>
              </w:rPr>
              <w:t xml:space="preserve">HTML, CSS, </w:t>
            </w:r>
            <w:r w:rsidR="00CE49BB">
              <w:rPr>
                <w:b/>
              </w:rPr>
              <w:t>SQL</w:t>
            </w:r>
          </w:p>
        </w:tc>
      </w:tr>
      <w:tr w:rsidR="00F305BD" w:rsidRPr="00843164" w14:paraId="0D1A4915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3604EAF9" w14:textId="77777777" w:rsidR="00F305BD" w:rsidRPr="00F951CD" w:rsidRDefault="00F305BD" w:rsidP="00C369BB">
            <w:pPr>
              <w:pStyle w:val="Date"/>
              <w:rPr>
                <w:color w:val="7F7F7F" w:themeColor="text1" w:themeTint="80"/>
              </w:rPr>
            </w:pPr>
            <w:r w:rsidRPr="00F951CD">
              <w:rPr>
                <w:color w:val="7F7F7F" w:themeColor="text1" w:themeTint="80"/>
              </w:rPr>
              <w:t>Software</w:t>
            </w:r>
          </w:p>
        </w:tc>
        <w:tc>
          <w:tcPr>
            <w:tcW w:w="4087" w:type="pct"/>
          </w:tcPr>
          <w:p w14:paraId="75B71E82" w14:textId="33B5A0F5" w:rsidR="00F305BD" w:rsidRPr="009212B9" w:rsidRDefault="00F305BD" w:rsidP="00C369BB">
            <w:pPr>
              <w:rPr>
                <w:b/>
              </w:rPr>
            </w:pPr>
            <w:r>
              <w:rPr>
                <w:b/>
              </w:rPr>
              <w:t>Git, Jira, Visual Studio</w:t>
            </w:r>
            <w:r w:rsidR="009421B8">
              <w:rPr>
                <w:b/>
              </w:rPr>
              <w:t xml:space="preserve">, </w:t>
            </w:r>
            <w:r w:rsidR="00326286">
              <w:rPr>
                <w:b/>
              </w:rPr>
              <w:t xml:space="preserve">Azure, </w:t>
            </w:r>
            <w:r w:rsidR="00740C34" w:rsidRPr="00CE49BB">
              <w:rPr>
                <w:b/>
              </w:rPr>
              <w:t>Postman</w:t>
            </w:r>
          </w:p>
        </w:tc>
      </w:tr>
      <w:tr w:rsidR="00F305BD" w:rsidRPr="00843164" w14:paraId="562414A1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13" w:type="pct"/>
          </w:tcPr>
          <w:p w14:paraId="447254D0" w14:textId="1E421989" w:rsidR="00F305BD" w:rsidRPr="00F951CD" w:rsidRDefault="009421B8" w:rsidP="00C369BB">
            <w:pPr>
              <w:pStyle w:val="Date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Other</w:t>
            </w:r>
          </w:p>
        </w:tc>
        <w:tc>
          <w:tcPr>
            <w:tcW w:w="4087" w:type="pct"/>
          </w:tcPr>
          <w:p w14:paraId="712C9384" w14:textId="3FBF360F" w:rsidR="00F305BD" w:rsidRDefault="00F305BD" w:rsidP="00C369BB">
            <w:pPr>
              <w:rPr>
                <w:b/>
              </w:rPr>
            </w:pPr>
            <w:r>
              <w:rPr>
                <w:b/>
              </w:rPr>
              <w:t>Angular,</w:t>
            </w:r>
            <w:r w:rsidR="009421B8">
              <w:rPr>
                <w:b/>
              </w:rPr>
              <w:t xml:space="preserve"> </w:t>
            </w:r>
            <w:r w:rsidR="009421B8" w:rsidRPr="009421B8">
              <w:rPr>
                <w:b/>
              </w:rPr>
              <w:t>React</w:t>
            </w:r>
            <w:r w:rsidR="009421B8">
              <w:rPr>
                <w:b/>
              </w:rPr>
              <w:t>,</w:t>
            </w:r>
            <w:r>
              <w:rPr>
                <w:b/>
              </w:rPr>
              <w:t xml:space="preserve"> </w:t>
            </w:r>
            <w:r w:rsidR="00326286">
              <w:rPr>
                <w:b/>
              </w:rPr>
              <w:t>.NET Core, Node, Travis CI, Redux, Foundation</w:t>
            </w:r>
            <w:r w:rsidR="00F92EC4">
              <w:rPr>
                <w:b/>
              </w:rPr>
              <w:t>, Bootstrap</w:t>
            </w:r>
          </w:p>
        </w:tc>
      </w:tr>
    </w:tbl>
    <w:p w14:paraId="51FAA781" w14:textId="6B0570C5" w:rsidR="00442C5C" w:rsidRPr="00843164" w:rsidRDefault="00442C5C" w:rsidP="006248B3">
      <w:pPr>
        <w:pStyle w:val="Heading1"/>
        <w:spacing w:before="240"/>
      </w:pPr>
      <w:r>
        <w:t>Interests and Activities</w:t>
      </w:r>
    </w:p>
    <w:tbl>
      <w:tblPr>
        <w:tblStyle w:val="ResumeTable"/>
        <w:tblW w:w="5000" w:type="pct"/>
        <w:tblCellMar>
          <w:left w:w="1656" w:type="dxa"/>
        </w:tblCellMar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442C5C" w:rsidRPr="00843164" w14:paraId="4196769F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17F8DF2D" w14:textId="5CC25758" w:rsidR="00442C5C" w:rsidRPr="00843164" w:rsidRDefault="00442C5C" w:rsidP="00C369BB">
            <w:r>
              <w:t>Competed in basketball and volleyball intramurals at University College</w:t>
            </w:r>
          </w:p>
        </w:tc>
      </w:tr>
      <w:tr w:rsidR="00442C5C" w:rsidRPr="00843164" w14:paraId="26381C10" w14:textId="77777777" w:rsidTr="00C36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</w:tcPr>
          <w:p w14:paraId="7B5FD33F" w14:textId="522390FE" w:rsidR="00E76841" w:rsidRDefault="00442C5C" w:rsidP="00C369BB">
            <w:r>
              <w:t>Officer in a large MMORPG guild – organizing &amp; leading groups of 5 – 40 player raids</w:t>
            </w:r>
            <w:bookmarkStart w:id="0" w:name="_GoBack"/>
            <w:bookmarkEnd w:id="0"/>
          </w:p>
        </w:tc>
      </w:tr>
    </w:tbl>
    <w:p w14:paraId="4138510F" w14:textId="6FD01F57" w:rsidR="00260D3F" w:rsidRPr="00843164" w:rsidRDefault="00260D3F" w:rsidP="006248B3"/>
    <w:sectPr w:rsidR="00260D3F" w:rsidRPr="00843164">
      <w:footerReference w:type="default" r:id="rId10"/>
      <w:headerReference w:type="first" r:id="rId11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62D1D" w14:textId="77777777" w:rsidR="009212B9" w:rsidRDefault="009212B9">
      <w:pPr>
        <w:spacing w:after="0"/>
      </w:pPr>
      <w:r>
        <w:separator/>
      </w:r>
    </w:p>
    <w:p w14:paraId="18BD94E5" w14:textId="77777777" w:rsidR="009212B9" w:rsidRDefault="009212B9"/>
  </w:endnote>
  <w:endnote w:type="continuationSeparator" w:id="0">
    <w:p w14:paraId="441B635D" w14:textId="77777777" w:rsidR="009212B9" w:rsidRDefault="009212B9">
      <w:pPr>
        <w:spacing w:after="0"/>
      </w:pPr>
      <w:r>
        <w:continuationSeparator/>
      </w:r>
    </w:p>
    <w:p w14:paraId="69BFBE39" w14:textId="77777777" w:rsidR="009212B9" w:rsidRDefault="009212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2BADFF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3631C2" w14:textId="77777777" w:rsidR="009212B9" w:rsidRDefault="009212B9">
      <w:pPr>
        <w:spacing w:after="0"/>
      </w:pPr>
      <w:r>
        <w:separator/>
      </w:r>
    </w:p>
    <w:p w14:paraId="2C1FAB9B" w14:textId="77777777" w:rsidR="009212B9" w:rsidRDefault="009212B9"/>
  </w:footnote>
  <w:footnote w:type="continuationSeparator" w:id="0">
    <w:p w14:paraId="6AA7287A" w14:textId="77777777" w:rsidR="009212B9" w:rsidRDefault="009212B9">
      <w:pPr>
        <w:spacing w:after="0"/>
      </w:pPr>
      <w:r>
        <w:continuationSeparator/>
      </w:r>
    </w:p>
    <w:p w14:paraId="29C8CD14" w14:textId="77777777" w:rsidR="009212B9" w:rsidRDefault="009212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48E576" w14:textId="77777777" w:rsidR="00F305BD" w:rsidRPr="00F305BD" w:rsidRDefault="00F305BD">
    <w:pPr>
      <w:pStyle w:val="Header"/>
      <w:rPr>
        <w:color w:val="0070C0"/>
        <w:sz w:val="48"/>
        <w:szCs w:val="48"/>
      </w:rPr>
    </w:pPr>
    <w:r w:rsidRPr="00F305BD">
      <w:rPr>
        <w:color w:val="0070C0"/>
        <w:sz w:val="48"/>
        <w:szCs w:val="48"/>
      </w:rPr>
      <w:t>NASIR MOHAMMAD</w:t>
    </w:r>
  </w:p>
  <w:p w14:paraId="6E298D05" w14:textId="6DA91591" w:rsidR="00F305BD" w:rsidRDefault="003907D3" w:rsidP="00F305BD">
    <w:pPr>
      <w:pStyle w:val="Header"/>
      <w:spacing w:after="20"/>
    </w:pPr>
    <w:r>
      <w:t>nasir.m23@hotmail.com</w:t>
    </w:r>
  </w:p>
  <w:p w14:paraId="4B13E490" w14:textId="77777777" w:rsidR="00F305BD" w:rsidRDefault="00F30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58C8C8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5EFB1224"/>
    <w:multiLevelType w:val="hybridMultilevel"/>
    <w:tmpl w:val="02E8BA22"/>
    <w:lvl w:ilvl="0" w:tplc="A3C2E288">
      <w:start w:val="64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attachedTemplate r:id="rId1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2B9"/>
    <w:rsid w:val="000C0CA7"/>
    <w:rsid w:val="000F2762"/>
    <w:rsid w:val="00126049"/>
    <w:rsid w:val="0014523F"/>
    <w:rsid w:val="00153BE3"/>
    <w:rsid w:val="00217EE0"/>
    <w:rsid w:val="00254924"/>
    <w:rsid w:val="002563E8"/>
    <w:rsid w:val="00260D3F"/>
    <w:rsid w:val="00326286"/>
    <w:rsid w:val="003907D3"/>
    <w:rsid w:val="00442C5C"/>
    <w:rsid w:val="004827F9"/>
    <w:rsid w:val="004F359F"/>
    <w:rsid w:val="0050491C"/>
    <w:rsid w:val="00526C73"/>
    <w:rsid w:val="005F7697"/>
    <w:rsid w:val="0060571D"/>
    <w:rsid w:val="006248B3"/>
    <w:rsid w:val="00627F2F"/>
    <w:rsid w:val="00650306"/>
    <w:rsid w:val="00693B17"/>
    <w:rsid w:val="006E30A7"/>
    <w:rsid w:val="00740C34"/>
    <w:rsid w:val="00762CE4"/>
    <w:rsid w:val="00797C46"/>
    <w:rsid w:val="00843164"/>
    <w:rsid w:val="00854E7D"/>
    <w:rsid w:val="008551F7"/>
    <w:rsid w:val="008A74DF"/>
    <w:rsid w:val="008B5DC0"/>
    <w:rsid w:val="009212B9"/>
    <w:rsid w:val="00931654"/>
    <w:rsid w:val="009421B8"/>
    <w:rsid w:val="00A76C33"/>
    <w:rsid w:val="00A821FD"/>
    <w:rsid w:val="00A82DCC"/>
    <w:rsid w:val="00C02E26"/>
    <w:rsid w:val="00C067C5"/>
    <w:rsid w:val="00CC05D9"/>
    <w:rsid w:val="00CC3F48"/>
    <w:rsid w:val="00CD7582"/>
    <w:rsid w:val="00CE49BB"/>
    <w:rsid w:val="00D0020C"/>
    <w:rsid w:val="00D06E8C"/>
    <w:rsid w:val="00D568D3"/>
    <w:rsid w:val="00D65641"/>
    <w:rsid w:val="00D81F4E"/>
    <w:rsid w:val="00E42361"/>
    <w:rsid w:val="00E50B87"/>
    <w:rsid w:val="00E76367"/>
    <w:rsid w:val="00E76841"/>
    <w:rsid w:val="00F25533"/>
    <w:rsid w:val="00F305BD"/>
    <w:rsid w:val="00F6077F"/>
    <w:rsid w:val="00F63B5F"/>
    <w:rsid w:val="00F741C9"/>
    <w:rsid w:val="00F92EC4"/>
    <w:rsid w:val="00F951CD"/>
    <w:rsid w:val="00FE5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05069374"/>
  <w15:chartTrackingRefBased/>
  <w15:docId w15:val="{DCD22C92-1FA5-4E25-9C25-1BD7493D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8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DC0"/>
  </w:style>
  <w:style w:type="paragraph" w:styleId="Heading1">
    <w:name w:val="heading 1"/>
    <w:basedOn w:val="Normal"/>
    <w:link w:val="Heading1Char"/>
    <w:uiPriority w:val="3"/>
    <w:qFormat/>
    <w:rsid w:val="00217EE0"/>
    <w:pPr>
      <w:keepNext/>
      <w:keepLines/>
      <w:pBdr>
        <w:bottom w:val="single" w:sz="12" w:space="1" w:color="0070C0"/>
      </w:pBdr>
      <w:spacing w:before="36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E50B87"/>
    <w:pPr>
      <w:pBdr>
        <w:bottom w:val="single" w:sz="18" w:space="1" w:color="0070C0"/>
      </w:pBd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E50B87"/>
    <w:rPr>
      <w:rFonts w:asciiTheme="majorHAnsi" w:eastAsiaTheme="majorEastAsia" w:hAnsiTheme="majorHAnsi" w:cstheme="majorBidi"/>
      <w:caps/>
      <w:color w:val="595959" w:themeColor="accent2" w:themeShade="80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8B5DC0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8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B5DC0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2"/>
    <w:qFormat/>
    <w:pPr>
      <w:spacing w:after="36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217EE0"/>
    <w:rPr>
      <w:rFonts w:asciiTheme="majorHAnsi" w:eastAsiaTheme="majorEastAsia" w:hAnsiTheme="majorHAnsi" w:cstheme="majorBidi"/>
      <w:caps/>
      <w:color w:val="0070C0"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CC05D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05D9"/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05D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unhideWhenUsed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before="240"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212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sir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A157FC737AF476494E90060F2BF2B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E29DB3-BB1A-49E2-A9DA-17BB0C31AD89}"/>
      </w:docPartPr>
      <w:docPartBody>
        <w:p w:rsidR="00715B87" w:rsidRDefault="00A1130F">
          <w:pPr>
            <w:pStyle w:val="FA157FC737AF476494E90060F2BF2BD6"/>
          </w:pPr>
          <w:r w:rsidRPr="00843164">
            <w:t>Experience</w:t>
          </w:r>
        </w:p>
      </w:docPartBody>
    </w:docPart>
    <w:docPart>
      <w:docPartPr>
        <w:name w:val="D2ADE511273D4C1F86CD9708DD1FCD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67F2B-72FD-43D9-B198-E4431C652B3E}"/>
      </w:docPartPr>
      <w:docPartBody>
        <w:p w:rsidR="00715B87" w:rsidRDefault="00A1130F" w:rsidP="00A1130F">
          <w:pPr>
            <w:pStyle w:val="D2ADE511273D4C1F86CD9708DD1FCD4E"/>
          </w:pPr>
          <w:r w:rsidRPr="00843164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0F"/>
    <w:rsid w:val="00715B87"/>
    <w:rsid w:val="00A11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8617FE002AF40C9BEDE46C71289CDD4">
    <w:name w:val="B8617FE002AF40C9BEDE46C71289CDD4"/>
  </w:style>
  <w:style w:type="paragraph" w:customStyle="1" w:styleId="DA9B6554099D4BF3987B39FB2B0CBF37">
    <w:name w:val="DA9B6554099D4BF3987B39FB2B0CBF37"/>
  </w:style>
  <w:style w:type="paragraph" w:customStyle="1" w:styleId="52DE43964E754C779E39B569570C435F">
    <w:name w:val="52DE43964E754C779E39B569570C435F"/>
  </w:style>
  <w:style w:type="paragraph" w:customStyle="1" w:styleId="1818DE5196FD4583872B2E5A91311F5D">
    <w:name w:val="1818DE5196FD4583872B2E5A91311F5D"/>
  </w:style>
  <w:style w:type="paragraph" w:customStyle="1" w:styleId="3140F4B37ED1433890567D72E4BD1CAC">
    <w:name w:val="3140F4B37ED1433890567D72E4BD1CAC"/>
  </w:style>
  <w:style w:type="paragraph" w:customStyle="1" w:styleId="F026302AA1304E25920A4208F1B57A6E">
    <w:name w:val="F026302AA1304E25920A4208F1B57A6E"/>
  </w:style>
  <w:style w:type="paragraph" w:customStyle="1" w:styleId="FEA7A3276A0E4F3B80A14CF80D1C2906">
    <w:name w:val="FEA7A3276A0E4F3B80A14CF80D1C2906"/>
  </w:style>
  <w:style w:type="paragraph" w:customStyle="1" w:styleId="3A79829AFAD44DBB93E65BE28C3B0F7A">
    <w:name w:val="3A79829AFAD44DBB93E65BE28C3B0F7A"/>
  </w:style>
  <w:style w:type="paragraph" w:customStyle="1" w:styleId="FA157FC737AF476494E90060F2BF2BD6">
    <w:name w:val="FA157FC737AF476494E90060F2BF2BD6"/>
  </w:style>
  <w:style w:type="paragraph" w:customStyle="1" w:styleId="A370B0FDE78047E983891AECD57BFF85">
    <w:name w:val="A370B0FDE78047E983891AECD57BFF85"/>
  </w:style>
  <w:style w:type="paragraph" w:customStyle="1" w:styleId="8527ABDAD9D34B2CAAE6AED167D51712">
    <w:name w:val="8527ABDAD9D34B2CAAE6AED167D51712"/>
  </w:style>
  <w:style w:type="paragraph" w:customStyle="1" w:styleId="BD535AB9E72246088C385DBBCE0A5758">
    <w:name w:val="BD535AB9E72246088C385DBBCE0A5758"/>
  </w:style>
  <w:style w:type="character" w:styleId="Emphasis">
    <w:name w:val="Emphasis"/>
    <w:basedOn w:val="DefaultParagraphFont"/>
    <w:uiPriority w:val="7"/>
    <w:unhideWhenUsed/>
    <w:qFormat/>
    <w:rPr>
      <w:i/>
      <w:iCs/>
      <w:color w:val="404040" w:themeColor="text1" w:themeTint="BF"/>
    </w:rPr>
  </w:style>
  <w:style w:type="paragraph" w:customStyle="1" w:styleId="AA962B39E38D4EBEAE5E3D69FC86506A">
    <w:name w:val="AA962B39E38D4EBEAE5E3D69FC86506A"/>
  </w:style>
  <w:style w:type="paragraph" w:customStyle="1" w:styleId="50CC658FBE2942D4B4EB174604837899">
    <w:name w:val="50CC658FBE2942D4B4EB174604837899"/>
  </w:style>
  <w:style w:type="paragraph" w:customStyle="1" w:styleId="7A0AD90E44944F838CB11148F7589D39">
    <w:name w:val="7A0AD90E44944F838CB11148F7589D39"/>
  </w:style>
  <w:style w:type="paragraph" w:customStyle="1" w:styleId="D5424EBEF6E04DCD8B55B5333586D075">
    <w:name w:val="D5424EBEF6E04DCD8B55B5333586D075"/>
  </w:style>
  <w:style w:type="paragraph" w:customStyle="1" w:styleId="22B6CDE631B0441F8F7423B5BC2410BC">
    <w:name w:val="22B6CDE631B0441F8F7423B5BC2410BC"/>
  </w:style>
  <w:style w:type="paragraph" w:customStyle="1" w:styleId="ECB84D02BDC8433DB122E63BBC3333EF">
    <w:name w:val="ECB84D02BDC8433DB122E63BBC3333EF"/>
  </w:style>
  <w:style w:type="paragraph" w:customStyle="1" w:styleId="3E6CBD03E19F435C9112EAD2E8632611">
    <w:name w:val="3E6CBD03E19F435C9112EAD2E8632611"/>
  </w:style>
  <w:style w:type="paragraph" w:customStyle="1" w:styleId="D8236DE396334D1B8F6D8B3B6D90A446">
    <w:name w:val="D8236DE396334D1B8F6D8B3B6D90A446"/>
  </w:style>
  <w:style w:type="paragraph" w:customStyle="1" w:styleId="2C54E32C107144E28A80C4F3F95F71F2">
    <w:name w:val="2C54E32C107144E28A80C4F3F95F71F2"/>
  </w:style>
  <w:style w:type="paragraph" w:customStyle="1" w:styleId="970F78BB9A79449C89693C2F5A9328D2">
    <w:name w:val="970F78BB9A79449C89693C2F5A9328D2"/>
  </w:style>
  <w:style w:type="paragraph" w:customStyle="1" w:styleId="A718526E119B47E99BEEA58162671403">
    <w:name w:val="A718526E119B47E99BEEA58162671403"/>
  </w:style>
  <w:style w:type="paragraph" w:customStyle="1" w:styleId="E8264FCC9B344DD48C1676C3A9962898">
    <w:name w:val="E8264FCC9B344DD48C1676C3A9962898"/>
  </w:style>
  <w:style w:type="paragraph" w:customStyle="1" w:styleId="6ADABC4573C44E1D99BFBCD30EDAA442">
    <w:name w:val="6ADABC4573C44E1D99BFBCD30EDAA442"/>
  </w:style>
  <w:style w:type="paragraph" w:customStyle="1" w:styleId="50A9CA2626B94A50B4F611DFA92A4A83">
    <w:name w:val="50A9CA2626B94A50B4F611DFA92A4A83"/>
  </w:style>
  <w:style w:type="paragraph" w:customStyle="1" w:styleId="6D33DA59FA7D4A72B25DC4EB573DC55B">
    <w:name w:val="6D33DA59FA7D4A72B25DC4EB573DC55B"/>
  </w:style>
  <w:style w:type="paragraph" w:customStyle="1" w:styleId="2DAE5CC84E5A4DAF89788F9AA7DB9939">
    <w:name w:val="2DAE5CC84E5A4DAF89788F9AA7DB9939"/>
  </w:style>
  <w:style w:type="paragraph" w:customStyle="1" w:styleId="78814752303D4AE3AF11880452D59A13">
    <w:name w:val="78814752303D4AE3AF11880452D59A13"/>
  </w:style>
  <w:style w:type="paragraph" w:customStyle="1" w:styleId="E6228C207D5C4C258CF43376629E96CB">
    <w:name w:val="E6228C207D5C4C258CF43376629E96CB"/>
    <w:rsid w:val="00A1130F"/>
  </w:style>
  <w:style w:type="paragraph" w:customStyle="1" w:styleId="F61F43DAA35D443085F587C0BEEAB1C5">
    <w:name w:val="F61F43DAA35D443085F587C0BEEAB1C5"/>
    <w:rsid w:val="00A1130F"/>
  </w:style>
  <w:style w:type="paragraph" w:customStyle="1" w:styleId="2678A0D010C549378026226E507B9C71">
    <w:name w:val="2678A0D010C549378026226E507B9C71"/>
    <w:rsid w:val="00A1130F"/>
  </w:style>
  <w:style w:type="paragraph" w:customStyle="1" w:styleId="CF60EC00AFCD40FC841BF69CDF56949F">
    <w:name w:val="CF60EC00AFCD40FC841BF69CDF56949F"/>
    <w:rsid w:val="00A1130F"/>
  </w:style>
  <w:style w:type="paragraph" w:customStyle="1" w:styleId="D2ADE511273D4C1F86CD9708DD1FCD4E">
    <w:name w:val="D2ADE511273D4C1F86CD9708DD1FCD4E"/>
    <w:rsid w:val="00A1130F"/>
  </w:style>
  <w:style w:type="paragraph" w:customStyle="1" w:styleId="E0A90B133A22421796E479B48A96C7C2">
    <w:name w:val="E0A90B133A22421796E479B48A96C7C2"/>
    <w:rsid w:val="00A1130F"/>
  </w:style>
  <w:style w:type="paragraph" w:customStyle="1" w:styleId="22C53616DCD34542A43A0002318EC996">
    <w:name w:val="22C53616DCD34542A43A0002318EC996"/>
    <w:rsid w:val="00A11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73A5C2-F7B1-4844-B3EF-33B7D08535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0A99BC-CF1C-4A2A-90F1-837BE596B6DA}">
  <ds:schemaRefs>
    <ds:schemaRef ds:uri="http://purl.org/dc/elements/1.1/"/>
    <ds:schemaRef ds:uri="http://purl.org/dc/terms/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40262f94-9f35-4ac3-9a90-690165a166b7"/>
    <ds:schemaRef ds:uri="a4f35948-e619-41b3-aa29-22878b09cfd2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49AB8320-892F-4E54-AE4B-E22BD0EB07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166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Nasir Mohammad</dc:creator>
  <cp:lastModifiedBy>Nasir Mohammad</cp:lastModifiedBy>
  <cp:revision>20</cp:revision>
  <cp:lastPrinted>2019-06-16T06:30:00Z</cp:lastPrinted>
  <dcterms:created xsi:type="dcterms:W3CDTF">2019-05-30T18:01:00Z</dcterms:created>
  <dcterms:modified xsi:type="dcterms:W3CDTF">2019-07-01T07:02:00Z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>21565;#Templates 15|23429aea-cf88-4627-a4f4-d1db26527ca3</vt:lpwstr>
  </property>
  <property fmtid="{D5CDD505-2E9C-101B-9397-08002B2CF9AE}" pid="4" name="FeatureTags">
    <vt:lpwstr/>
  </property>
  <property fmtid="{D5CDD505-2E9C-101B-9397-08002B2CF9AE}" pid="5" name="LocalizationTags">
    <vt:lpwstr>22519;#Templates_Release15|b1fd5811-3f3d-4639-b3ad-a29d0050f2f8</vt:lpwstr>
  </property>
  <property fmtid="{D5CDD505-2E9C-101B-9397-08002B2CF9AE}" pid="6" name="ScenarioTags">
    <vt:lpwstr/>
  </property>
  <property fmtid="{D5CDD505-2E9C-101B-9397-08002B2CF9AE}" pid="7" name="CampaignTags">
    <vt:lpwstr/>
  </property>
</Properties>
</file>